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58914DA1" w:rsidR="00A979E1" w:rsidRDefault="00937AB1" w:rsidP="0035795C">
      <w:pPr>
        <w:pStyle w:val="Title"/>
      </w:pPr>
      <w:r>
        <w:t xml:space="preserve">Release </w:t>
      </w:r>
      <w:proofErr w:type="gramStart"/>
      <w:r w:rsidR="003A30AF">
        <w:t>0</w:t>
      </w:r>
      <w:r w:rsidR="002102B5">
        <w:t xml:space="preserve"> </w:t>
      </w:r>
      <w:r w:rsidR="00651B8E">
        <w:t>,</w:t>
      </w:r>
      <w:proofErr w:type="gramEnd"/>
      <w:r w:rsidR="00651B8E">
        <w:t xml:space="preserve"> Week </w:t>
      </w:r>
      <w:r w:rsidR="00D200AF">
        <w:t>5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  <w:r w:rsidR="003A30AF">
        <w:rPr>
          <w:rStyle w:val="SubtleReference"/>
        </w:rPr>
        <w:t>/Report</w:t>
      </w:r>
    </w:p>
    <w:p w14:paraId="355BE312" w14:textId="7B819C50" w:rsidR="00A979E1" w:rsidRDefault="00D200AF" w:rsidP="00A979E1">
      <w:pPr>
        <w:pStyle w:val="Heading2"/>
      </w:pPr>
      <w:r>
        <w:t>23</w:t>
      </w:r>
      <w:r w:rsidR="000E26DE">
        <w:t>/</w:t>
      </w:r>
      <w:r w:rsidR="002005C6">
        <w:t>10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 w:rsidR="008C521A">
        <w:rPr>
          <w:rStyle w:val="SubtleEmphasis"/>
        </w:rPr>
        <w:t>09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3F730E">
        <w:rPr>
          <w:rStyle w:val="SubtleEmphasis"/>
        </w:rPr>
        <w:t>//14:00pm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 w:rsidR="003A30AF">
        <w:rPr>
          <w:rStyle w:val="SubtleEmphasis"/>
        </w:rPr>
        <w:t>NYP@</w:t>
      </w:r>
      <w:r w:rsidR="000E26DE">
        <w:rPr>
          <w:rStyle w:val="SubtleEmphasis"/>
        </w:rPr>
        <w:t xml:space="preserve">SIT </w:t>
      </w:r>
      <w:r w:rsidR="003A30AF">
        <w:rPr>
          <w:rStyle w:val="SubtleEmphasis"/>
        </w:rPr>
        <w:t>L4</w:t>
      </w:r>
      <w:r w:rsidR="00FC72AE">
        <w:rPr>
          <w:rStyle w:val="SubtleEmphasis"/>
        </w:rPr>
        <w:t>E</w:t>
      </w:r>
      <w:r w:rsidR="005C6AD1">
        <w:rPr>
          <w:rStyle w:val="SubtleEmphasis"/>
        </w:rPr>
        <w:t xml:space="preserve"> / NYP@SIT </w:t>
      </w:r>
      <w:proofErr w:type="spellStart"/>
      <w:r w:rsidR="005C6AD1">
        <w:rPr>
          <w:rStyle w:val="SubtleEmphasis"/>
        </w:rPr>
        <w:t>UoG</w:t>
      </w:r>
      <w:proofErr w:type="spellEnd"/>
      <w:r w:rsidR="005C6AD1">
        <w:rPr>
          <w:rStyle w:val="SubtleEmphasis"/>
        </w:rPr>
        <w:t xml:space="preserve"> Office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410321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2105E9F2" w:rsidR="00A979E1" w:rsidRPr="005E709A" w:rsidRDefault="003A30A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F06EF1B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410321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42443A03" w:rsidR="00A979E1" w:rsidRPr="005E709A" w:rsidRDefault="00937AB1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</w:t>
                  </w:r>
                  <w:r w:rsidR="003A30AF">
                    <w:rPr>
                      <w:rFonts w:asciiTheme="majorHAnsi" w:hAnsiTheme="majorHAnsi"/>
                    </w:rPr>
                    <w:t>quirements Gathering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66842C9F" w14:textId="77777777" w:rsidTr="003A30AF">
              <w:trPr>
                <w:trHeight w:val="605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868196CFA9D34CBAA9ED777A1ABCF7E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002B45F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1727A225" w14:textId="4C976B86" w:rsidR="00A979E1" w:rsidRPr="005E709A" w:rsidRDefault="00E15EE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48F3E19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70B2901E" w14:textId="77777777" w:rsidR="002102B5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49DB9007" w14:textId="1FC1915A" w:rsidR="003A30AF" w:rsidRPr="003A30AF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Prof. </w:t>
            </w:r>
            <w:proofErr w:type="spellStart"/>
            <w:r>
              <w:rPr>
                <w:rFonts w:asciiTheme="majorHAnsi" w:hAnsiTheme="majorHAnsi"/>
              </w:rPr>
              <w:t>Sye</w:t>
            </w:r>
            <w:proofErr w:type="spellEnd"/>
            <w:r>
              <w:rPr>
                <w:rFonts w:asciiTheme="majorHAnsi" w:hAnsiTheme="majorHAnsi"/>
              </w:rPr>
              <w:t xml:space="preserve"> Loong</w:t>
            </w:r>
          </w:p>
        </w:tc>
      </w:tr>
    </w:tbl>
    <w:p w14:paraId="09055C7D" w14:textId="77777777" w:rsidR="00A979E1" w:rsidRPr="0029498B" w:rsidRDefault="00410321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139D7968" w14:textId="30DE69A2" w:rsidR="00C91AF5" w:rsidRDefault="003A30AF" w:rsidP="00C91AF5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Requirements Gathering</w:t>
      </w:r>
    </w:p>
    <w:p w14:paraId="5F87459D" w14:textId="4231ECE3" w:rsidR="003A30AF" w:rsidRDefault="003A30AF" w:rsidP="003A30AF">
      <w:pPr>
        <w:pStyle w:val="ListParagraph"/>
        <w:numPr>
          <w:ilvl w:val="3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Meeting with Prof. </w:t>
      </w:r>
      <w:proofErr w:type="spellStart"/>
      <w:r>
        <w:rPr>
          <w:rFonts w:asciiTheme="majorHAnsi" w:hAnsiTheme="majorHAnsi"/>
        </w:rPr>
        <w:t>Sye</w:t>
      </w:r>
      <w:proofErr w:type="spellEnd"/>
      <w:r>
        <w:rPr>
          <w:rFonts w:asciiTheme="majorHAnsi" w:hAnsiTheme="majorHAnsi"/>
        </w:rPr>
        <w:t xml:space="preserve"> Loong at </w:t>
      </w:r>
      <w:r w:rsidR="008C521A">
        <w:rPr>
          <w:rFonts w:asciiTheme="majorHAnsi" w:hAnsiTheme="majorHAnsi"/>
        </w:rPr>
        <w:t>2</w:t>
      </w:r>
      <w:r>
        <w:rPr>
          <w:rFonts w:asciiTheme="majorHAnsi" w:hAnsiTheme="majorHAnsi"/>
        </w:rPr>
        <w:t>pm</w:t>
      </w:r>
      <w:r w:rsidR="008C521A">
        <w:rPr>
          <w:rFonts w:asciiTheme="majorHAnsi" w:hAnsiTheme="majorHAnsi"/>
        </w:rPr>
        <w:t xml:space="preserve"> (</w:t>
      </w:r>
      <w:r w:rsidR="00D200AF">
        <w:rPr>
          <w:rFonts w:asciiTheme="majorHAnsi" w:hAnsiTheme="majorHAnsi"/>
        </w:rPr>
        <w:t>23</w:t>
      </w:r>
      <w:r w:rsidR="008C521A">
        <w:rPr>
          <w:rFonts w:asciiTheme="majorHAnsi" w:hAnsiTheme="majorHAnsi"/>
        </w:rPr>
        <w:t>/10/19)</w:t>
      </w:r>
    </w:p>
    <w:p w14:paraId="4C3EADDA" w14:textId="29753397" w:rsidR="007D5639" w:rsidRDefault="008C521A" w:rsidP="007E15D1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give an informal progress update of research findings thus far</w:t>
      </w:r>
    </w:p>
    <w:p w14:paraId="1048E107" w14:textId="66EE6580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Describe </w:t>
      </w:r>
      <w:r w:rsidR="00D200AF">
        <w:rPr>
          <w:rFonts w:asciiTheme="majorHAnsi" w:hAnsiTheme="majorHAnsi"/>
        </w:rPr>
        <w:t>FGSM and TGSM attacks on image detection models</w:t>
      </w:r>
    </w:p>
    <w:p w14:paraId="1ECC7997" w14:textId="11E952E7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Describe </w:t>
      </w:r>
      <w:proofErr w:type="spellStart"/>
      <w:r w:rsidR="00D200AF">
        <w:rPr>
          <w:rFonts w:asciiTheme="majorHAnsi" w:hAnsiTheme="majorHAnsi"/>
        </w:rPr>
        <w:t>defence</w:t>
      </w:r>
      <w:proofErr w:type="spellEnd"/>
      <w:r w:rsidR="00D200AF">
        <w:rPr>
          <w:rFonts w:asciiTheme="majorHAnsi" w:hAnsiTheme="majorHAnsi"/>
        </w:rPr>
        <w:t xml:space="preserve"> distillation as a form of mitigation</w:t>
      </w:r>
    </w:p>
    <w:p w14:paraId="4468CF8F" w14:textId="40701AD2" w:rsidR="008C521A" w:rsidRDefault="00D200AF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on subsequent steps to take</w:t>
      </w:r>
    </w:p>
    <w:p w14:paraId="23DC4893" w14:textId="350E8AEB" w:rsidR="005767E7" w:rsidRDefault="005767E7" w:rsidP="005767E7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propose </w:t>
      </w:r>
      <w:r w:rsidR="00D200AF">
        <w:rPr>
          <w:rFonts w:asciiTheme="majorHAnsi" w:hAnsiTheme="majorHAnsi"/>
        </w:rPr>
        <w:t>timeline</w:t>
      </w:r>
      <w:r>
        <w:rPr>
          <w:rFonts w:asciiTheme="majorHAnsi" w:hAnsiTheme="majorHAnsi"/>
        </w:rPr>
        <w:t xml:space="preserve"> of </w:t>
      </w:r>
      <w:r w:rsidR="00D200AF">
        <w:rPr>
          <w:rFonts w:asciiTheme="majorHAnsi" w:hAnsiTheme="majorHAnsi"/>
        </w:rPr>
        <w:t>development/writings</w:t>
      </w:r>
    </w:p>
    <w:p w14:paraId="09C8790F" w14:textId="17D3D792" w:rsidR="00FC72AE" w:rsidRDefault="00FC72AE" w:rsidP="005767E7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D200AF">
        <w:rPr>
          <w:rFonts w:asciiTheme="majorHAnsi" w:hAnsiTheme="majorHAnsi"/>
        </w:rPr>
        <w:t>Literature Review to be started now and done by Dec 2019</w:t>
      </w:r>
    </w:p>
    <w:p w14:paraId="3501C59F" w14:textId="45F43219" w:rsidR="00D200AF" w:rsidRPr="008C521A" w:rsidRDefault="00D200AF" w:rsidP="005767E7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Development to be done ASAP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42398EB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1EDA262" w14:textId="5E5A947F" w:rsidR="00CB50F2" w:rsidRPr="00E52810" w:rsidRDefault="00C85D70" w:rsidP="0029498B">
            <w:pPr>
              <w:pStyle w:val="Heading1"/>
              <w:outlineLvl w:val="0"/>
            </w:pPr>
            <w:r>
              <w:t>Notes</w:t>
            </w:r>
            <w:r w:rsidR="00712E70">
              <w:t xml:space="preserve"> and </w:t>
            </w:r>
            <w:r w:rsidR="00D95B2A">
              <w:t>Suggestions</w:t>
            </w:r>
          </w:p>
        </w:tc>
        <w:tc>
          <w:tcPr>
            <w:tcW w:w="2250" w:type="dxa"/>
          </w:tcPr>
          <w:p w14:paraId="447B79FE" w14:textId="77777777" w:rsidR="00A979E1" w:rsidRPr="00E52810" w:rsidRDefault="00A979E1" w:rsidP="00E52810"/>
        </w:tc>
        <w:tc>
          <w:tcPr>
            <w:tcW w:w="2250" w:type="dxa"/>
          </w:tcPr>
          <w:p w14:paraId="5003F0CB" w14:textId="77777777" w:rsidR="00A979E1" w:rsidRPr="00E52810" w:rsidRDefault="00A979E1" w:rsidP="00E52810"/>
        </w:tc>
      </w:tr>
    </w:tbl>
    <w:p w14:paraId="70679F49" w14:textId="03E1DC53" w:rsidR="00FC72AE" w:rsidRPr="00D200AF" w:rsidRDefault="00FC72AE" w:rsidP="00D200AF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 Milestone (Until Dec 2019)</w:t>
      </w:r>
    </w:p>
    <w:p w14:paraId="22E8DA63" w14:textId="448AE4F9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setup </w:t>
      </w:r>
      <w:proofErr w:type="spellStart"/>
      <w:r>
        <w:rPr>
          <w:rFonts w:asciiTheme="majorHAnsi" w:hAnsiTheme="majorHAnsi"/>
        </w:rPr>
        <w:t>TrojanNN</w:t>
      </w:r>
      <w:proofErr w:type="spellEnd"/>
      <w:r w:rsidR="00D200AF">
        <w:rPr>
          <w:rFonts w:asciiTheme="majorHAnsi" w:hAnsiTheme="majorHAnsi"/>
        </w:rPr>
        <w:t xml:space="preserve"> on Ubuntu Virtual Machine upon approval</w:t>
      </w:r>
    </w:p>
    <w:p w14:paraId="52E57F8F" w14:textId="757DDCFA" w:rsidR="00FC72AE" w:rsidRDefault="00FC72AE" w:rsidP="00FC72AE">
      <w:pPr>
        <w:pStyle w:val="ListParagraph"/>
        <w:numPr>
          <w:ilvl w:val="2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Replicate the model used in the research papers</w:t>
      </w:r>
    </w:p>
    <w:p w14:paraId="78935070" w14:textId="4FF65746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on ways to extend the attack/transferability</w:t>
      </w:r>
    </w:p>
    <w:p w14:paraId="387EE5D5" w14:textId="23F7CAD9" w:rsidR="00FC72AE" w:rsidRDefault="00FC72AE" w:rsidP="00FC72AE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Literature review</w:t>
      </w:r>
    </w:p>
    <w:p w14:paraId="742DA65E" w14:textId="03A3953C" w:rsidR="00FC72AE" w:rsidRP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be done by Dec 2019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712E70" w:rsidRPr="00E52810" w14:paraId="1FBA468F" w14:textId="77777777" w:rsidTr="00F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65798AD" w14:textId="77777777" w:rsidR="00712E70" w:rsidRPr="00E52810" w:rsidRDefault="00712E70" w:rsidP="00F64438">
            <w:pPr>
              <w:pStyle w:val="Heading1"/>
              <w:outlineLvl w:val="0"/>
            </w:pPr>
            <w:r>
              <w:t>Decisions</w:t>
            </w:r>
          </w:p>
        </w:tc>
        <w:tc>
          <w:tcPr>
            <w:tcW w:w="2250" w:type="dxa"/>
          </w:tcPr>
          <w:p w14:paraId="2988F2B3" w14:textId="77777777" w:rsidR="00712E70" w:rsidRPr="00E52810" w:rsidRDefault="00712E70" w:rsidP="00F64438"/>
        </w:tc>
        <w:tc>
          <w:tcPr>
            <w:tcW w:w="2250" w:type="dxa"/>
          </w:tcPr>
          <w:p w14:paraId="05D38C4E" w14:textId="77777777" w:rsidR="00712E70" w:rsidRPr="00E52810" w:rsidRDefault="00712E70" w:rsidP="00F64438"/>
        </w:tc>
      </w:tr>
    </w:tbl>
    <w:p w14:paraId="29743E6B" w14:textId="77777777" w:rsidR="00DE79F0" w:rsidRDefault="00DE79F0" w:rsidP="004E2C01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6149EA9" w14:textId="77777777" w:rsidTr="00DA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D2A3C21" w14:textId="77777777" w:rsidR="00A979E1" w:rsidRPr="0068607F" w:rsidRDefault="00410321" w:rsidP="00E52810">
            <w:pPr>
              <w:rPr>
                <w:u w:val="single"/>
              </w:rPr>
            </w:pPr>
            <w:sdt>
              <w:sdtPr>
                <w:rPr>
                  <w:u w:val="single"/>
                </w:rPr>
                <w:alias w:val="Agenda 2, action items:"/>
                <w:tag w:val="Agenda 2, action items:"/>
                <w:id w:val="986982946"/>
                <w:placeholder>
                  <w:docPart w:val="197B1F1251B443A0826BBB9494FF882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68607F">
                  <w:rPr>
                    <w:u w:val="single"/>
                  </w:rPr>
                  <w:t>Action items</w:t>
                </w:r>
              </w:sdtContent>
            </w:sdt>
          </w:p>
        </w:tc>
        <w:sdt>
          <w:sdtPr>
            <w:rPr>
              <w:u w:val="single"/>
            </w:rPr>
            <w:alias w:val="Agenda 2, person responsible:"/>
            <w:tag w:val="Agenda 2, person responsible:"/>
            <w:id w:val="-1512830054"/>
            <w:placeholder>
              <w:docPart w:val="C61CD7EEDDD3489483F96F15C3E12B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851B87F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Person responsible</w:t>
                </w:r>
              </w:p>
            </w:tc>
          </w:sdtContent>
        </w:sdt>
        <w:sdt>
          <w:sdtPr>
            <w:rPr>
              <w:u w:val="single"/>
            </w:rPr>
            <w:alias w:val="Agenda 2, deadline:"/>
            <w:tag w:val="Agenda 2, deadline:"/>
            <w:id w:val="1652096494"/>
            <w:placeholder>
              <w:docPart w:val="2BC5C661441745E6AD30D7C57E149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21FB94D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Deadline</w:t>
                </w:r>
              </w:p>
            </w:tc>
          </w:sdtContent>
        </w:sdt>
      </w:tr>
      <w:tr w:rsidR="00DA220F" w:rsidRPr="00E52810" w14:paraId="7BA727F1" w14:textId="77777777" w:rsidTr="00DA220F">
        <w:tc>
          <w:tcPr>
            <w:tcW w:w="6300" w:type="dxa"/>
          </w:tcPr>
          <w:p w14:paraId="21717C9B" w14:textId="64801276" w:rsidR="00DA220F" w:rsidRPr="005E709A" w:rsidRDefault="00D200AF" w:rsidP="00F51AFD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Request of VM</w:t>
            </w:r>
          </w:p>
        </w:tc>
        <w:tc>
          <w:tcPr>
            <w:tcW w:w="2250" w:type="dxa"/>
          </w:tcPr>
          <w:p w14:paraId="19C5FFC8" w14:textId="1618ACD2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5BF25B58" w14:textId="7A2EC981" w:rsidR="00DA220F" w:rsidRPr="005E709A" w:rsidRDefault="00D200A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10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6BCE1234" w14:textId="77777777" w:rsidTr="00DA220F">
        <w:tc>
          <w:tcPr>
            <w:tcW w:w="6300" w:type="dxa"/>
          </w:tcPr>
          <w:p w14:paraId="47019D0D" w14:textId="42B00F6C" w:rsidR="00DA220F" w:rsidRPr="005E709A" w:rsidRDefault="00946BA4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Literature Review on </w:t>
            </w:r>
            <w:proofErr w:type="spellStart"/>
            <w:r>
              <w:rPr>
                <w:rFonts w:asciiTheme="majorHAnsi" w:hAnsiTheme="majorHAnsi"/>
              </w:rPr>
              <w:t>TrojanNN</w:t>
            </w:r>
            <w:proofErr w:type="spellEnd"/>
            <w:r>
              <w:rPr>
                <w:rFonts w:asciiTheme="majorHAnsi" w:hAnsiTheme="majorHAnsi"/>
              </w:rPr>
              <w:t xml:space="preserve"> and other adversarial attacks against image detection neural networks</w:t>
            </w:r>
          </w:p>
          <w:p w14:paraId="40A7277B" w14:textId="5082DA68" w:rsidR="00DA220F" w:rsidRPr="005E709A" w:rsidRDefault="00DA220F" w:rsidP="00F51AFD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10FAF19E" w14:textId="63FF6990" w:rsidR="00DA220F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00EE5464" w14:textId="32499061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22836E0" w14:textId="0AD2E0E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1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0D2B906A" w14:textId="77777777" w:rsidTr="00DA220F">
        <w:tc>
          <w:tcPr>
            <w:tcW w:w="6300" w:type="dxa"/>
          </w:tcPr>
          <w:p w14:paraId="78069814" w14:textId="34BBD386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0052410" w14:textId="11B64C25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04549C3" w14:textId="1993CFC1" w:rsidR="00DA220F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</w:tr>
    </w:tbl>
    <w:p w14:paraId="6260FE8E" w14:textId="3E127D4E" w:rsidR="00AE56AB" w:rsidRDefault="00AE56AB" w:rsidP="00875537">
      <w:pPr>
        <w:ind w:left="0"/>
      </w:pPr>
    </w:p>
    <w:p w14:paraId="665DEC81" w14:textId="77777777" w:rsidR="00AE56AB" w:rsidRDefault="00AE56AB" w:rsidP="00875537">
      <w:pPr>
        <w:ind w:left="0"/>
      </w:pPr>
    </w:p>
    <w:p w14:paraId="63570485" w14:textId="3C470288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  <w:r w:rsidRPr="00AE56AB">
        <w:rPr>
          <w:rFonts w:asciiTheme="majorHAnsi" w:hAnsiTheme="majorHAnsi"/>
          <w:b/>
          <w:bCs/>
          <w:color w:val="1B587C" w:themeColor="accent3"/>
          <w:u w:val="single"/>
        </w:rPr>
        <w:t>PICTURES OR ANY OTHER RELEVANT RESOURCES</w:t>
      </w:r>
    </w:p>
    <w:p w14:paraId="4FC799EA" w14:textId="0055BBF8" w:rsidR="00FA384C" w:rsidRDefault="00FA384C" w:rsidP="00875537">
      <w:pPr>
        <w:ind w:left="0"/>
        <w:rPr>
          <w:rFonts w:asciiTheme="majorHAnsi" w:hAnsiTheme="majorHAnsi"/>
          <w:b/>
          <w:bCs/>
          <w:noProof/>
          <w:color w:val="1B587C" w:themeColor="accent3"/>
          <w:u w:val="single"/>
        </w:rPr>
      </w:pPr>
    </w:p>
    <w:p w14:paraId="135FD1EA" w14:textId="361936BD" w:rsidR="00FA384C" w:rsidRDefault="00FA384C" w:rsidP="00875537">
      <w:pPr>
        <w:ind w:left="0"/>
      </w:pPr>
      <w:bookmarkStart w:id="0" w:name="_GoBack"/>
      <w:r>
        <w:rPr>
          <w:rFonts w:asciiTheme="majorHAnsi" w:hAnsiTheme="majorHAnsi"/>
          <w:b/>
          <w:bCs/>
          <w:noProof/>
          <w:color w:val="1B587C" w:themeColor="accent3"/>
          <w:u w:val="single"/>
        </w:rPr>
        <w:drawing>
          <wp:inline distT="0" distB="0" distL="0" distR="0" wp14:anchorId="0254932D" wp14:editId="629F00D6">
            <wp:extent cx="68008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788" r="557" b="17255"/>
                    <a:stretch/>
                  </pic:blipFill>
                  <pic:spPr bwMode="auto">
                    <a:xfrm>
                      <a:off x="0" y="0"/>
                      <a:ext cx="6800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A384C" w:rsidSect="00CB50F2">
      <w:footerReference w:type="default" r:id="rId9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B9D73" w14:textId="77777777" w:rsidR="00410321" w:rsidRDefault="00410321">
      <w:pPr>
        <w:spacing w:after="0"/>
      </w:pPr>
      <w:r>
        <w:separator/>
      </w:r>
    </w:p>
  </w:endnote>
  <w:endnote w:type="continuationSeparator" w:id="0">
    <w:p w14:paraId="25BC7286" w14:textId="77777777" w:rsidR="00410321" w:rsidRDefault="004103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68D9" w14:textId="77777777" w:rsidR="00410321" w:rsidRDefault="00410321">
      <w:pPr>
        <w:spacing w:after="0"/>
      </w:pPr>
      <w:r>
        <w:separator/>
      </w:r>
    </w:p>
  </w:footnote>
  <w:footnote w:type="continuationSeparator" w:id="0">
    <w:p w14:paraId="4B5DFA93" w14:textId="77777777" w:rsidR="00410321" w:rsidRDefault="004103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1547C5"/>
    <w:multiLevelType w:val="hybridMultilevel"/>
    <w:tmpl w:val="3E86028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30AF"/>
    <w:multiLevelType w:val="hybridMultilevel"/>
    <w:tmpl w:val="ABFA2B6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9E63081"/>
    <w:multiLevelType w:val="hybridMultilevel"/>
    <w:tmpl w:val="94D088F6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20"/>
  </w:num>
  <w:num w:numId="20">
    <w:abstractNumId w:val="23"/>
  </w:num>
  <w:num w:numId="21">
    <w:abstractNumId w:val="10"/>
  </w:num>
  <w:num w:numId="22">
    <w:abstractNumId w:val="2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D"/>
    <w:rsid w:val="000055C1"/>
    <w:rsid w:val="00026AE4"/>
    <w:rsid w:val="000406B6"/>
    <w:rsid w:val="00045AB5"/>
    <w:rsid w:val="0005188F"/>
    <w:rsid w:val="00070820"/>
    <w:rsid w:val="0007130C"/>
    <w:rsid w:val="0009349B"/>
    <w:rsid w:val="000A59D6"/>
    <w:rsid w:val="000B58C6"/>
    <w:rsid w:val="000E26DE"/>
    <w:rsid w:val="000E4F54"/>
    <w:rsid w:val="001005E5"/>
    <w:rsid w:val="00103C04"/>
    <w:rsid w:val="00107A25"/>
    <w:rsid w:val="001118FD"/>
    <w:rsid w:val="001509B3"/>
    <w:rsid w:val="00152CC8"/>
    <w:rsid w:val="00154F0C"/>
    <w:rsid w:val="00165561"/>
    <w:rsid w:val="0017681F"/>
    <w:rsid w:val="00184250"/>
    <w:rsid w:val="0019214A"/>
    <w:rsid w:val="001C0AA3"/>
    <w:rsid w:val="001C4546"/>
    <w:rsid w:val="001D5BC1"/>
    <w:rsid w:val="001E4A32"/>
    <w:rsid w:val="001E6EBB"/>
    <w:rsid w:val="002005C6"/>
    <w:rsid w:val="002102B5"/>
    <w:rsid w:val="002133FD"/>
    <w:rsid w:val="00236813"/>
    <w:rsid w:val="002926E8"/>
    <w:rsid w:val="0029498B"/>
    <w:rsid w:val="00296357"/>
    <w:rsid w:val="002A39C3"/>
    <w:rsid w:val="002B6C94"/>
    <w:rsid w:val="002B7EFC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92D19"/>
    <w:rsid w:val="003A2FEE"/>
    <w:rsid w:val="003A30AF"/>
    <w:rsid w:val="003A5B84"/>
    <w:rsid w:val="003B1BCE"/>
    <w:rsid w:val="003C05F0"/>
    <w:rsid w:val="003C1B81"/>
    <w:rsid w:val="003C6B6C"/>
    <w:rsid w:val="003E1AFD"/>
    <w:rsid w:val="003F6D30"/>
    <w:rsid w:val="003F730E"/>
    <w:rsid w:val="00410321"/>
    <w:rsid w:val="0041439B"/>
    <w:rsid w:val="00422FA9"/>
    <w:rsid w:val="00436460"/>
    <w:rsid w:val="00444D8F"/>
    <w:rsid w:val="00483C6A"/>
    <w:rsid w:val="00494D48"/>
    <w:rsid w:val="004C5B3C"/>
    <w:rsid w:val="004E2C01"/>
    <w:rsid w:val="0052642B"/>
    <w:rsid w:val="00557792"/>
    <w:rsid w:val="005767E7"/>
    <w:rsid w:val="005A584C"/>
    <w:rsid w:val="005A6000"/>
    <w:rsid w:val="005C5A43"/>
    <w:rsid w:val="005C6AD1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596A"/>
    <w:rsid w:val="006C6AD6"/>
    <w:rsid w:val="006D571F"/>
    <w:rsid w:val="006E477C"/>
    <w:rsid w:val="006F5A3F"/>
    <w:rsid w:val="00710259"/>
    <w:rsid w:val="00712E70"/>
    <w:rsid w:val="00714174"/>
    <w:rsid w:val="00721FFB"/>
    <w:rsid w:val="007253CC"/>
    <w:rsid w:val="00733DE6"/>
    <w:rsid w:val="00754B00"/>
    <w:rsid w:val="00767066"/>
    <w:rsid w:val="007A71BD"/>
    <w:rsid w:val="007B2D2D"/>
    <w:rsid w:val="007D5639"/>
    <w:rsid w:val="007E15D1"/>
    <w:rsid w:val="00815089"/>
    <w:rsid w:val="008431CB"/>
    <w:rsid w:val="00853B63"/>
    <w:rsid w:val="00875537"/>
    <w:rsid w:val="0088531D"/>
    <w:rsid w:val="008C2C83"/>
    <w:rsid w:val="008C50DC"/>
    <w:rsid w:val="008C521A"/>
    <w:rsid w:val="008E2FAF"/>
    <w:rsid w:val="009110A8"/>
    <w:rsid w:val="00912276"/>
    <w:rsid w:val="00927A50"/>
    <w:rsid w:val="0093449B"/>
    <w:rsid w:val="00937AB1"/>
    <w:rsid w:val="00946BA4"/>
    <w:rsid w:val="00947836"/>
    <w:rsid w:val="00961E72"/>
    <w:rsid w:val="009916AE"/>
    <w:rsid w:val="009A23BF"/>
    <w:rsid w:val="009B031A"/>
    <w:rsid w:val="009B14ED"/>
    <w:rsid w:val="009F27CC"/>
    <w:rsid w:val="009F2FD1"/>
    <w:rsid w:val="009F5C91"/>
    <w:rsid w:val="00A4357A"/>
    <w:rsid w:val="00A830AE"/>
    <w:rsid w:val="00A979E1"/>
    <w:rsid w:val="00AB5602"/>
    <w:rsid w:val="00AB757E"/>
    <w:rsid w:val="00AD439B"/>
    <w:rsid w:val="00AE56AB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745D8"/>
    <w:rsid w:val="00B8492D"/>
    <w:rsid w:val="00BA5D40"/>
    <w:rsid w:val="00BA7DC0"/>
    <w:rsid w:val="00BB6DE6"/>
    <w:rsid w:val="00BF4F92"/>
    <w:rsid w:val="00C06ED1"/>
    <w:rsid w:val="00C176CB"/>
    <w:rsid w:val="00C600CA"/>
    <w:rsid w:val="00C6321A"/>
    <w:rsid w:val="00C66AF4"/>
    <w:rsid w:val="00C85D70"/>
    <w:rsid w:val="00C9013A"/>
    <w:rsid w:val="00C91AF5"/>
    <w:rsid w:val="00C9384B"/>
    <w:rsid w:val="00C94EE5"/>
    <w:rsid w:val="00CA3E80"/>
    <w:rsid w:val="00CB50F2"/>
    <w:rsid w:val="00CC7573"/>
    <w:rsid w:val="00CD70B0"/>
    <w:rsid w:val="00CE3545"/>
    <w:rsid w:val="00CF5C61"/>
    <w:rsid w:val="00D200AF"/>
    <w:rsid w:val="00D22142"/>
    <w:rsid w:val="00D26707"/>
    <w:rsid w:val="00D57F08"/>
    <w:rsid w:val="00D6466C"/>
    <w:rsid w:val="00D71F4B"/>
    <w:rsid w:val="00D84392"/>
    <w:rsid w:val="00D90A37"/>
    <w:rsid w:val="00D9194E"/>
    <w:rsid w:val="00D923DF"/>
    <w:rsid w:val="00D9398C"/>
    <w:rsid w:val="00D95B2A"/>
    <w:rsid w:val="00DA220F"/>
    <w:rsid w:val="00DA28BB"/>
    <w:rsid w:val="00DA58C1"/>
    <w:rsid w:val="00DC2307"/>
    <w:rsid w:val="00DC41E4"/>
    <w:rsid w:val="00DD5326"/>
    <w:rsid w:val="00DD653F"/>
    <w:rsid w:val="00DE5ABA"/>
    <w:rsid w:val="00DE79F0"/>
    <w:rsid w:val="00E155AA"/>
    <w:rsid w:val="00E15EEF"/>
    <w:rsid w:val="00E22A8E"/>
    <w:rsid w:val="00E30AC8"/>
    <w:rsid w:val="00E36726"/>
    <w:rsid w:val="00E37843"/>
    <w:rsid w:val="00E4098B"/>
    <w:rsid w:val="00E44D34"/>
    <w:rsid w:val="00E52810"/>
    <w:rsid w:val="00E62E45"/>
    <w:rsid w:val="00E70F21"/>
    <w:rsid w:val="00EB43FE"/>
    <w:rsid w:val="00EB642C"/>
    <w:rsid w:val="00ED160E"/>
    <w:rsid w:val="00EF2413"/>
    <w:rsid w:val="00F21D89"/>
    <w:rsid w:val="00F23695"/>
    <w:rsid w:val="00F45ED3"/>
    <w:rsid w:val="00F51AFD"/>
    <w:rsid w:val="00F560A1"/>
    <w:rsid w:val="00F63D21"/>
    <w:rsid w:val="00F64438"/>
    <w:rsid w:val="00F66585"/>
    <w:rsid w:val="00FA384C"/>
    <w:rsid w:val="00FB30E2"/>
    <w:rsid w:val="00FB3154"/>
    <w:rsid w:val="00FC130B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868196CFA9D34CBAA9ED777A1ABC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1C3E-FD62-4F5E-9854-AE8D70436AA7}"/>
      </w:docPartPr>
      <w:docPartBody>
        <w:p w:rsidR="00E5719F" w:rsidRDefault="008D764F">
          <w:pPr>
            <w:pStyle w:val="868196CFA9D34CBAA9ED777A1ABCF7E6"/>
          </w:pPr>
          <w:r w:rsidRPr="00A979E1">
            <w:t>Note taker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  <w:docPart>
      <w:docPartPr>
        <w:name w:val="197B1F1251B443A0826BBB9494F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B07-376E-4994-A00E-C0E7222D7992}"/>
      </w:docPartPr>
      <w:docPartBody>
        <w:p w:rsidR="00E5719F" w:rsidRDefault="008D764F">
          <w:pPr>
            <w:pStyle w:val="197B1F1251B443A0826BBB9494FF882B"/>
          </w:pPr>
          <w:r w:rsidRPr="00E52810">
            <w:t>Action items</w:t>
          </w:r>
        </w:p>
      </w:docPartBody>
    </w:docPart>
    <w:docPart>
      <w:docPartPr>
        <w:name w:val="C61CD7EEDDD3489483F96F15C3E1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956-74BE-4A11-A292-F692DC45551C}"/>
      </w:docPartPr>
      <w:docPartBody>
        <w:p w:rsidR="00E5719F" w:rsidRDefault="008D764F">
          <w:pPr>
            <w:pStyle w:val="C61CD7EEDDD3489483F96F15C3E12B69"/>
          </w:pPr>
          <w:r w:rsidRPr="00E52810">
            <w:t>Person responsible</w:t>
          </w:r>
        </w:p>
      </w:docPartBody>
    </w:docPart>
    <w:docPart>
      <w:docPartPr>
        <w:name w:val="2BC5C661441745E6AD30D7C57E14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97AF-2DBF-4B0A-AF3E-4C2DF1E20AD8}"/>
      </w:docPartPr>
      <w:docPartBody>
        <w:p w:rsidR="00E5719F" w:rsidRDefault="008D764F">
          <w:pPr>
            <w:pStyle w:val="2BC5C661441745E6AD30D7C57E149A7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B7139"/>
    <w:rsid w:val="00222A3B"/>
    <w:rsid w:val="00254852"/>
    <w:rsid w:val="002F7B7E"/>
    <w:rsid w:val="00301C1F"/>
    <w:rsid w:val="00350863"/>
    <w:rsid w:val="003F728B"/>
    <w:rsid w:val="00481E47"/>
    <w:rsid w:val="00491F9B"/>
    <w:rsid w:val="004A20EE"/>
    <w:rsid w:val="004B17B6"/>
    <w:rsid w:val="00537433"/>
    <w:rsid w:val="005B546B"/>
    <w:rsid w:val="006D6D19"/>
    <w:rsid w:val="0071192E"/>
    <w:rsid w:val="0077192F"/>
    <w:rsid w:val="008055B2"/>
    <w:rsid w:val="008123B6"/>
    <w:rsid w:val="008424CF"/>
    <w:rsid w:val="008D764F"/>
    <w:rsid w:val="00AE3172"/>
    <w:rsid w:val="00BD3463"/>
    <w:rsid w:val="00BF7D94"/>
    <w:rsid w:val="00CB0453"/>
    <w:rsid w:val="00CB4D62"/>
    <w:rsid w:val="00D46E3D"/>
    <w:rsid w:val="00D86B98"/>
    <w:rsid w:val="00DB6CF4"/>
    <w:rsid w:val="00DE4384"/>
    <w:rsid w:val="00E5719F"/>
    <w:rsid w:val="00F20F12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 leong</dc:creator>
  <cp:keywords/>
  <dc:description/>
  <cp:lastModifiedBy>rech leong</cp:lastModifiedBy>
  <cp:revision>2</cp:revision>
  <dcterms:created xsi:type="dcterms:W3CDTF">2019-11-01T01:23:00Z</dcterms:created>
  <dcterms:modified xsi:type="dcterms:W3CDTF">2019-11-01T01:23:00Z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