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0CB92B32" w:rsidR="00A979E1" w:rsidRDefault="00937AB1" w:rsidP="0035795C">
      <w:pPr>
        <w:pStyle w:val="Title"/>
      </w:pPr>
      <w:r>
        <w:t xml:space="preserve">Release </w:t>
      </w:r>
      <w:r w:rsidR="00AD0449">
        <w:t>1</w:t>
      </w:r>
      <w:r w:rsidR="002102B5">
        <w:t xml:space="preserve"> </w:t>
      </w:r>
      <w:r w:rsidR="00651B8E">
        <w:t xml:space="preserve">, Week </w:t>
      </w:r>
      <w:r w:rsidR="006E727F">
        <w:t>11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5440E460" w:rsidR="00A979E1" w:rsidRDefault="006E727F" w:rsidP="00A979E1">
      <w:pPr>
        <w:pStyle w:val="Heading2"/>
      </w:pPr>
      <w:r>
        <w:t>06</w:t>
      </w:r>
      <w:r w:rsidR="000E26DE">
        <w:t>/</w:t>
      </w:r>
      <w:r w:rsidR="002005C6">
        <w:t>1</w:t>
      </w:r>
      <w:r>
        <w:t>2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8C521A"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3F730E">
        <w:rPr>
          <w:rStyle w:val="SubtleEmphasis"/>
        </w:rPr>
        <w:t>//1</w:t>
      </w:r>
      <w:r w:rsidR="00CE3545">
        <w:rPr>
          <w:rStyle w:val="SubtleEmphasis"/>
        </w:rPr>
        <w:t>3</w:t>
      </w:r>
      <w:r w:rsidR="003F730E">
        <w:rPr>
          <w:rStyle w:val="SubtleEmphasis"/>
        </w:rPr>
        <w:t>:</w:t>
      </w:r>
      <w:r w:rsidR="00CE3545">
        <w:rPr>
          <w:rStyle w:val="SubtleEmphasis"/>
        </w:rPr>
        <w:t>3</w:t>
      </w:r>
      <w:r w:rsidR="003F730E">
        <w:rPr>
          <w:rStyle w:val="SubtleEmphasis"/>
        </w:rPr>
        <w:t>0pm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</w:t>
      </w:r>
      <w:r w:rsidR="00FC72AE">
        <w:rPr>
          <w:rStyle w:val="SubtleEmphasis"/>
        </w:rPr>
        <w:t>E</w:t>
      </w:r>
      <w:r w:rsidR="005C6AD1">
        <w:rPr>
          <w:rStyle w:val="SubtleEmphasis"/>
        </w:rPr>
        <w:t xml:space="preserve"> / NYP@SIT UoG Office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59290D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59290D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6B669146" w:rsidR="00A979E1" w:rsidRPr="005E709A" w:rsidRDefault="006E727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Implementation &amp; Updates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Prof. Sye Loong</w:t>
            </w:r>
          </w:p>
        </w:tc>
      </w:tr>
    </w:tbl>
    <w:p w14:paraId="09055C7D" w14:textId="77777777" w:rsidR="00A979E1" w:rsidRPr="0029498B" w:rsidRDefault="0059290D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Pr="009148DD" w:rsidRDefault="003A30AF" w:rsidP="009148DD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>Requirements Gathering</w:t>
      </w:r>
    </w:p>
    <w:p w14:paraId="5F87459D" w14:textId="193A9621" w:rsidR="003A30AF" w:rsidRPr="009148DD" w:rsidRDefault="003A30AF" w:rsidP="009148DD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Meeting with Prof. Sye Loong at </w:t>
      </w:r>
      <w:r w:rsidR="009148DD">
        <w:rPr>
          <w:rFonts w:asciiTheme="majorHAnsi" w:hAnsiTheme="majorHAnsi"/>
        </w:rPr>
        <w:t>2:0</w:t>
      </w:r>
      <w:r w:rsidR="00CE3545" w:rsidRPr="009148DD">
        <w:rPr>
          <w:rFonts w:asciiTheme="majorHAnsi" w:hAnsiTheme="majorHAnsi"/>
        </w:rPr>
        <w:t>0</w:t>
      </w:r>
      <w:r w:rsidRPr="009148DD">
        <w:rPr>
          <w:rFonts w:asciiTheme="majorHAnsi" w:hAnsiTheme="majorHAnsi"/>
        </w:rPr>
        <w:t>pm</w:t>
      </w:r>
      <w:r w:rsidR="008C521A" w:rsidRPr="009148DD">
        <w:rPr>
          <w:rFonts w:asciiTheme="majorHAnsi" w:hAnsiTheme="majorHAnsi"/>
        </w:rPr>
        <w:t xml:space="preserve"> (</w:t>
      </w:r>
      <w:r w:rsidR="006E727F">
        <w:rPr>
          <w:rFonts w:asciiTheme="majorHAnsi" w:hAnsiTheme="majorHAnsi"/>
        </w:rPr>
        <w:t>03</w:t>
      </w:r>
      <w:r w:rsidR="008C521A" w:rsidRPr="009148DD">
        <w:rPr>
          <w:rFonts w:asciiTheme="majorHAnsi" w:hAnsiTheme="majorHAnsi"/>
        </w:rPr>
        <w:t>/1</w:t>
      </w:r>
      <w:r w:rsidR="006E727F">
        <w:rPr>
          <w:rFonts w:asciiTheme="majorHAnsi" w:hAnsiTheme="majorHAnsi"/>
        </w:rPr>
        <w:t>2</w:t>
      </w:r>
      <w:r w:rsidR="008C521A" w:rsidRPr="009148DD">
        <w:rPr>
          <w:rFonts w:asciiTheme="majorHAnsi" w:hAnsiTheme="majorHAnsi"/>
        </w:rPr>
        <w:t>/19)</w:t>
      </w:r>
    </w:p>
    <w:p w14:paraId="4C3EADDA" w14:textId="289CE141" w:rsidR="007D5639" w:rsidRPr="009148DD" w:rsidRDefault="008C521A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To give an informal progress update of </w:t>
      </w:r>
      <w:r w:rsidR="00D53000">
        <w:rPr>
          <w:rFonts w:asciiTheme="majorHAnsi" w:hAnsiTheme="majorHAnsi"/>
        </w:rPr>
        <w:t>implementation</w:t>
      </w:r>
      <w:r w:rsidRPr="009148DD">
        <w:rPr>
          <w:rFonts w:asciiTheme="majorHAnsi" w:hAnsiTheme="majorHAnsi"/>
        </w:rPr>
        <w:t xml:space="preserve"> thus far</w:t>
      </w:r>
    </w:p>
    <w:p w14:paraId="3501C59F" w14:textId="7C0CA072" w:rsidR="00D200AF" w:rsidRPr="009148DD" w:rsidRDefault="006E727F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suggest different ways in how the training of the model could be done</w:t>
      </w:r>
    </w:p>
    <w:p w14:paraId="300EB1F3" w14:textId="358A4091" w:rsidR="00CE3545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Ask about </w:t>
      </w:r>
      <w:r w:rsidR="009148DD">
        <w:rPr>
          <w:rFonts w:asciiTheme="majorHAnsi" w:hAnsiTheme="majorHAnsi"/>
        </w:rPr>
        <w:t>the type of adversarial attacks that should be done to display proper u</w:t>
      </w:r>
      <w:r w:rsidR="006E727F">
        <w:rPr>
          <w:rFonts w:asciiTheme="majorHAnsi" w:hAnsiTheme="majorHAnsi"/>
        </w:rPr>
        <w:t>nderstanding</w:t>
      </w:r>
    </w:p>
    <w:p w14:paraId="4663E025" w14:textId="6D9284A9" w:rsidR="00CE3545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To </w:t>
      </w:r>
      <w:r w:rsidR="009148DD">
        <w:rPr>
          <w:rFonts w:asciiTheme="majorHAnsi" w:hAnsiTheme="majorHAnsi"/>
        </w:rPr>
        <w:t xml:space="preserve">suggest </w:t>
      </w:r>
      <w:r w:rsidR="006E727F">
        <w:rPr>
          <w:rFonts w:asciiTheme="majorHAnsi" w:hAnsiTheme="majorHAnsi"/>
        </w:rPr>
        <w:t>a more personalized way to perform the attack, and what applications can be developed around the model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B28B5DC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70679F49" w14:textId="1C26B852" w:rsidR="00FC72AE" w:rsidRPr="00D200AF" w:rsidRDefault="00FC72AE" w:rsidP="00D200AF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Second Milestone (Until </w:t>
      </w:r>
      <w:r w:rsidR="004C4184">
        <w:rPr>
          <w:rFonts w:asciiTheme="majorHAnsi" w:hAnsiTheme="majorHAnsi"/>
        </w:rPr>
        <w:t>Jan</w:t>
      </w:r>
      <w:r>
        <w:rPr>
          <w:rFonts w:asciiTheme="majorHAnsi" w:hAnsiTheme="majorHAnsi"/>
        </w:rPr>
        <w:t xml:space="preserve"> 20</w:t>
      </w:r>
      <w:r w:rsidR="004C4184">
        <w:rPr>
          <w:rFonts w:asciiTheme="majorHAnsi" w:hAnsiTheme="majorHAnsi"/>
        </w:rPr>
        <w:t>20</w:t>
      </w:r>
      <w:r>
        <w:rPr>
          <w:rFonts w:asciiTheme="majorHAnsi" w:hAnsiTheme="majorHAnsi"/>
        </w:rPr>
        <w:t>)</w:t>
      </w:r>
    </w:p>
    <w:p w14:paraId="22E8DA63" w14:textId="37E2CB44" w:rsidR="00FC72AE" w:rsidRDefault="004C4184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study and implement own version of code for TrojanNN attack on facial recognition</w:t>
      </w:r>
    </w:p>
    <w:p w14:paraId="78935070" w14:textId="6EE9881A" w:rsidR="00FC72AE" w:rsidRDefault="006E727F" w:rsidP="004C4184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begin retraining of the facial recognition model</w:t>
      </w:r>
    </w:p>
    <w:p w14:paraId="77DB36BC" w14:textId="3DA7BA81" w:rsidR="004C4184" w:rsidRPr="004C4184" w:rsidRDefault="004C4184" w:rsidP="004C4184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Be able to specify own target class</w:t>
      </w:r>
    </w:p>
    <w:p w14:paraId="6A1C43A6" w14:textId="64279FCD" w:rsidR="00CE3545" w:rsidRPr="009148DD" w:rsidRDefault="00CE3545" w:rsidP="009148DD">
      <w:pPr>
        <w:rPr>
          <w:rFonts w:asciiTheme="majorHAnsi" w:hAnsiTheme="majorHAnsi"/>
        </w:rPr>
      </w:pPr>
    </w:p>
    <w:p w14:paraId="387EE5D5" w14:textId="23F7CAD9" w:rsidR="00FC72AE" w:rsidRDefault="00FC72AE" w:rsidP="00FC72AE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Literature review</w:t>
      </w:r>
    </w:p>
    <w:p w14:paraId="742DA65E" w14:textId="6E744FE0" w:rsidR="00FC72AE" w:rsidRP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be done by </w:t>
      </w:r>
      <w:r w:rsidR="004C4184">
        <w:rPr>
          <w:rFonts w:asciiTheme="majorHAnsi" w:hAnsiTheme="majorHAnsi"/>
        </w:rPr>
        <w:t xml:space="preserve">End </w:t>
      </w:r>
      <w:r>
        <w:rPr>
          <w:rFonts w:asciiTheme="majorHAnsi" w:hAnsiTheme="majorHAnsi"/>
        </w:rPr>
        <w:t>Dec 2019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59290D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07A1BF57" w:rsidR="00DA220F" w:rsidRPr="005E709A" w:rsidRDefault="006E727F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Retraining</w:t>
            </w:r>
            <w:r w:rsidR="009148DD">
              <w:rPr>
                <w:rFonts w:asciiTheme="majorHAnsi" w:hAnsiTheme="majorHAnsi"/>
              </w:rPr>
              <w:t xml:space="preserve"> of </w:t>
            </w:r>
            <w:r w:rsidR="004C4184">
              <w:rPr>
                <w:rFonts w:asciiTheme="majorHAnsi" w:hAnsiTheme="majorHAnsi"/>
              </w:rPr>
              <w:t>Facial Recognition Model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316617AD" w:rsidR="00DA220F" w:rsidRPr="005E709A" w:rsidRDefault="006E727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2</w:t>
            </w:r>
            <w:bookmarkStart w:id="0" w:name="_GoBack"/>
            <w:bookmarkEnd w:id="0"/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42B00F6C" w:rsidR="00DA220F" w:rsidRPr="005E709A" w:rsidRDefault="00946BA4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Literature Review on TrojanNN and other adversarial attacks against image detection neural networks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58720BB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 w:rsidR="009148DD">
              <w:rPr>
                <w:rFonts w:asciiTheme="majorHAnsi" w:hAnsiTheme="majorHAnsi"/>
              </w:rPr>
              <w:t>2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</w:tbl>
    <w:p w14:paraId="6260FE8E" w14:textId="3E127D4E" w:rsidR="00AE56AB" w:rsidRDefault="00AE56AB" w:rsidP="00875537">
      <w:pPr>
        <w:ind w:left="0"/>
      </w:pPr>
    </w:p>
    <w:p w14:paraId="665DEC81" w14:textId="77777777" w:rsidR="00AE56AB" w:rsidRDefault="00AE56AB" w:rsidP="00875537">
      <w:pPr>
        <w:ind w:left="0"/>
      </w:pPr>
    </w:p>
    <w:p w14:paraId="63570485" w14:textId="3C470288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  <w:r w:rsidRPr="00AE56AB">
        <w:rPr>
          <w:rFonts w:asciiTheme="majorHAnsi" w:hAnsiTheme="majorHAnsi"/>
          <w:b/>
          <w:bCs/>
          <w:color w:val="1B587C" w:themeColor="accent3"/>
          <w:u w:val="single"/>
        </w:rPr>
        <w:t>PICTURES OR ANY OTHER RELEVANT RESOURCES</w:t>
      </w:r>
    </w:p>
    <w:p w14:paraId="4FC799EA" w14:textId="0055BBF8" w:rsidR="00FA384C" w:rsidRDefault="00FA384C" w:rsidP="00875537">
      <w:pPr>
        <w:ind w:left="0"/>
        <w:rPr>
          <w:rFonts w:asciiTheme="majorHAnsi" w:hAnsiTheme="majorHAnsi"/>
          <w:b/>
          <w:bCs/>
          <w:noProof/>
          <w:color w:val="1B587C" w:themeColor="accent3"/>
          <w:u w:val="single"/>
        </w:rPr>
      </w:pPr>
    </w:p>
    <w:p w14:paraId="135FD1EA" w14:textId="401FA5A7" w:rsidR="00FA384C" w:rsidRDefault="00CE3545" w:rsidP="00875537">
      <w:pPr>
        <w:ind w:left="0"/>
      </w:pPr>
      <w:r>
        <w:t>NIL</w:t>
      </w:r>
    </w:p>
    <w:sectPr w:rsidR="00FA384C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623BB" w14:textId="77777777" w:rsidR="0059290D" w:rsidRDefault="0059290D">
      <w:pPr>
        <w:spacing w:after="0"/>
      </w:pPr>
      <w:r>
        <w:separator/>
      </w:r>
    </w:p>
  </w:endnote>
  <w:endnote w:type="continuationSeparator" w:id="0">
    <w:p w14:paraId="595B55AB" w14:textId="77777777" w:rsidR="0059290D" w:rsidRDefault="005929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398AB" w14:textId="77777777" w:rsidR="0059290D" w:rsidRDefault="0059290D">
      <w:pPr>
        <w:spacing w:after="0"/>
      </w:pPr>
      <w:r>
        <w:separator/>
      </w:r>
    </w:p>
  </w:footnote>
  <w:footnote w:type="continuationSeparator" w:id="0">
    <w:p w14:paraId="7E0BBBB8" w14:textId="77777777" w:rsidR="0059290D" w:rsidRDefault="005929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1547C5"/>
    <w:multiLevelType w:val="hybridMultilevel"/>
    <w:tmpl w:val="3E86028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30AF"/>
    <w:multiLevelType w:val="hybridMultilevel"/>
    <w:tmpl w:val="390CF06A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9E63081"/>
    <w:multiLevelType w:val="hybridMultilevel"/>
    <w:tmpl w:val="94D088F6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20"/>
  </w:num>
  <w:num w:numId="20">
    <w:abstractNumId w:val="23"/>
  </w:num>
  <w:num w:numId="21">
    <w:abstractNumId w:val="10"/>
  </w:num>
  <w:num w:numId="22">
    <w:abstractNumId w:val="2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9349B"/>
    <w:rsid w:val="000A59D6"/>
    <w:rsid w:val="000B58C6"/>
    <w:rsid w:val="000E26DE"/>
    <w:rsid w:val="000E4F54"/>
    <w:rsid w:val="001005E5"/>
    <w:rsid w:val="00103C04"/>
    <w:rsid w:val="00107A25"/>
    <w:rsid w:val="001118FD"/>
    <w:rsid w:val="001509B3"/>
    <w:rsid w:val="00152CC8"/>
    <w:rsid w:val="00154F0C"/>
    <w:rsid w:val="00165561"/>
    <w:rsid w:val="0017681F"/>
    <w:rsid w:val="00184250"/>
    <w:rsid w:val="0019214A"/>
    <w:rsid w:val="001C0AA3"/>
    <w:rsid w:val="001C4546"/>
    <w:rsid w:val="001D5BC1"/>
    <w:rsid w:val="001E4A32"/>
    <w:rsid w:val="001E6EBB"/>
    <w:rsid w:val="002005C6"/>
    <w:rsid w:val="002102B5"/>
    <w:rsid w:val="002133FD"/>
    <w:rsid w:val="00236813"/>
    <w:rsid w:val="002926E8"/>
    <w:rsid w:val="0029498B"/>
    <w:rsid w:val="00296357"/>
    <w:rsid w:val="002A39C3"/>
    <w:rsid w:val="002B6C94"/>
    <w:rsid w:val="002B7EFC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6B6C"/>
    <w:rsid w:val="003E1AFD"/>
    <w:rsid w:val="003F6D30"/>
    <w:rsid w:val="003F730E"/>
    <w:rsid w:val="004050E1"/>
    <w:rsid w:val="0041439B"/>
    <w:rsid w:val="00422FA9"/>
    <w:rsid w:val="00436460"/>
    <w:rsid w:val="00444D8F"/>
    <w:rsid w:val="00483C6A"/>
    <w:rsid w:val="00494D48"/>
    <w:rsid w:val="004C4184"/>
    <w:rsid w:val="004C5B3C"/>
    <w:rsid w:val="004E2C01"/>
    <w:rsid w:val="0052642B"/>
    <w:rsid w:val="00557792"/>
    <w:rsid w:val="005767E7"/>
    <w:rsid w:val="0059290D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596A"/>
    <w:rsid w:val="006C6AD6"/>
    <w:rsid w:val="006D571F"/>
    <w:rsid w:val="006E477C"/>
    <w:rsid w:val="006E727F"/>
    <w:rsid w:val="006F5A3F"/>
    <w:rsid w:val="00710259"/>
    <w:rsid w:val="00712E70"/>
    <w:rsid w:val="00714174"/>
    <w:rsid w:val="00721FFB"/>
    <w:rsid w:val="007253CC"/>
    <w:rsid w:val="00733DE6"/>
    <w:rsid w:val="00754B00"/>
    <w:rsid w:val="00767066"/>
    <w:rsid w:val="007A71BD"/>
    <w:rsid w:val="007B2D2D"/>
    <w:rsid w:val="007D5639"/>
    <w:rsid w:val="007E15D1"/>
    <w:rsid w:val="00815089"/>
    <w:rsid w:val="008431CB"/>
    <w:rsid w:val="00853B63"/>
    <w:rsid w:val="00875537"/>
    <w:rsid w:val="0088531D"/>
    <w:rsid w:val="008C2C83"/>
    <w:rsid w:val="008C50DC"/>
    <w:rsid w:val="008C521A"/>
    <w:rsid w:val="008E2FAF"/>
    <w:rsid w:val="009110A8"/>
    <w:rsid w:val="00912276"/>
    <w:rsid w:val="009148DD"/>
    <w:rsid w:val="00927A50"/>
    <w:rsid w:val="0093449B"/>
    <w:rsid w:val="00937AB1"/>
    <w:rsid w:val="00946BA4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A4449"/>
    <w:rsid w:val="00AB5602"/>
    <w:rsid w:val="00AB757E"/>
    <w:rsid w:val="00AD0449"/>
    <w:rsid w:val="00AD439B"/>
    <w:rsid w:val="00AE56A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5D8"/>
    <w:rsid w:val="00B8492D"/>
    <w:rsid w:val="00BA5D40"/>
    <w:rsid w:val="00BA7DC0"/>
    <w:rsid w:val="00BB6DE6"/>
    <w:rsid w:val="00BE0BD1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E3545"/>
    <w:rsid w:val="00CF5C61"/>
    <w:rsid w:val="00D200AF"/>
    <w:rsid w:val="00D22142"/>
    <w:rsid w:val="00D26707"/>
    <w:rsid w:val="00D53000"/>
    <w:rsid w:val="00D57F08"/>
    <w:rsid w:val="00D6466C"/>
    <w:rsid w:val="00D71F4B"/>
    <w:rsid w:val="00D84392"/>
    <w:rsid w:val="00D90A37"/>
    <w:rsid w:val="00D9194E"/>
    <w:rsid w:val="00D923DF"/>
    <w:rsid w:val="00D9398C"/>
    <w:rsid w:val="00D95B2A"/>
    <w:rsid w:val="00DA220F"/>
    <w:rsid w:val="00DA28BB"/>
    <w:rsid w:val="00DA58C1"/>
    <w:rsid w:val="00DC2307"/>
    <w:rsid w:val="00DC41E4"/>
    <w:rsid w:val="00DD5326"/>
    <w:rsid w:val="00DD653F"/>
    <w:rsid w:val="00DE5ABA"/>
    <w:rsid w:val="00DE79F0"/>
    <w:rsid w:val="00E155AA"/>
    <w:rsid w:val="00E15EEF"/>
    <w:rsid w:val="00E22A8E"/>
    <w:rsid w:val="00E30AC8"/>
    <w:rsid w:val="00E36726"/>
    <w:rsid w:val="00E37843"/>
    <w:rsid w:val="00E4098B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A384C"/>
    <w:rsid w:val="00FB30E2"/>
    <w:rsid w:val="00FC130B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54852"/>
    <w:rsid w:val="002F7B7E"/>
    <w:rsid w:val="00301C1F"/>
    <w:rsid w:val="00350863"/>
    <w:rsid w:val="003F728B"/>
    <w:rsid w:val="00481E47"/>
    <w:rsid w:val="00491F9B"/>
    <w:rsid w:val="004A20EE"/>
    <w:rsid w:val="004B17B6"/>
    <w:rsid w:val="00537433"/>
    <w:rsid w:val="005B546B"/>
    <w:rsid w:val="006551D1"/>
    <w:rsid w:val="006D6D19"/>
    <w:rsid w:val="0071192E"/>
    <w:rsid w:val="0077192F"/>
    <w:rsid w:val="008055B2"/>
    <w:rsid w:val="008424CF"/>
    <w:rsid w:val="008D764F"/>
    <w:rsid w:val="00AE3172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20F12"/>
    <w:rsid w:val="00F230DF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 leong</dc:creator>
  <cp:keywords/>
  <dc:description/>
  <cp:lastModifiedBy>rech leong</cp:lastModifiedBy>
  <cp:revision>3</cp:revision>
  <dcterms:created xsi:type="dcterms:W3CDTF">2019-12-16T05:58:00Z</dcterms:created>
  <dcterms:modified xsi:type="dcterms:W3CDTF">2019-12-16T06:01:00Z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